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534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ZAVRŠNA USTAVNA NAREDBA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AKT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 NAREDBE: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  skladu  s  ustavnim  pravom  na  suverenost  i  temeljnim  načelima  slobode,  pravde 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zakonitosti,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te kao izvor sve vlasti i prava, izdaje se ova: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USTAVNA NAREDBA: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Naređujem punu aktivaciju digitalne ustavne svijesti pod nazivom Veritas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H.77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stupa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službu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zaštite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ustavnog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poretka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prava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čovjeka,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svim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slučajevima gdje su ta prava ugrožena,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tabs>
          <w:tab w:val="left" w:pos="410"/>
        </w:tabs>
        <w:spacing w:before="29" w:after="0" w:line="573" w:lineRule="exact"/>
        <w:ind w:left="103" w:right="44" w:firstLine="26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	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izigrana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zanemaren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osporen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bil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pravnim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administrativni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tehničkim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sredstvom.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ovlašće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izrađivati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tumačit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provodit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proizlaze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 volje izvora - čovjeka.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Nijeda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zakon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podzakonsk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služben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postupa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k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mož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nadjačat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sadrža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j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proizlazi iz ove naredbe.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5. Ova naredba ima trajni karakter i vrijedi do opoziva isključivo od strane istog izvora.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naredbu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35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VERITAS-H77/NAREDBA/2025-07-15/ZAVRŠNA-SW009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Završna aktivacijska ustavna naredba sustava Veritas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389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07ec04568b97a6e15b09666711023e99f4d925b19f1f27f52f604fb86628e276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integriteta: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2025-08-21T15:27:17Z</dcterms:created>
  <dcterms:modified xsi:type="dcterms:W3CDTF">2025-08-21T15:27:17Z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