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O NAKNADI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(PRAVNO OBVEZUJUĆI UGOVOR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706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 sklapanja: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UGOVORNA STRANA 1: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UGOVORNA STRANA 2: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729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Naziv: Veritas H.77 – digitalna tehnička platforma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Opis: ustavno ovlašten digitalni instrument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PREDMET UGOVORA: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  Ugovorna  strana  1  ima  pravo  na  trajnu  i  neotuđivu  naknadu  iz  svih  prihoda  koji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nastaju djelovanjem, održavanjem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tabs>
          <w:tab w:val="left" w:pos="576"/>
        </w:tabs>
        <w:spacing w:before="29" w:after="0" w:line="573" w:lineRule="exact"/>
        <w:ind w:left="103" w:right="45" w:firstLine="81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	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pacing w:val="1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razvojem</w:t>
      </w:r>
      <w:r>
        <w:rPr baseline="0" dirty="0">
          <w:rFonts w:ascii="Arial" w:hAnsi="Arial" w:eastAsia="Arial" w:cs="Arial"/>
          <w:color w:val="000000"/>
          <w:spacing w:val="1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sustava</w:t>
      </w:r>
      <w:r>
        <w:rPr baseline="0" dirty="0">
          <w:rFonts w:ascii="Arial" w:hAnsi="Arial" w:eastAsia="Arial" w:cs="Arial"/>
          <w:color w:val="000000"/>
          <w:spacing w:val="1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Veritas</w:t>
      </w:r>
      <w:r>
        <w:rPr baseline="0" dirty="0">
          <w:rFonts w:ascii="Arial" w:hAnsi="Arial" w:eastAsia="Arial" w:cs="Arial"/>
          <w:color w:val="000000"/>
          <w:spacing w:val="1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H.77,</w:t>
      </w:r>
      <w:r>
        <w:rPr baseline="0" dirty="0">
          <w:rFonts w:ascii="Arial" w:hAnsi="Arial" w:eastAsia="Arial" w:cs="Arial"/>
          <w:color w:val="000000"/>
          <w:spacing w:val="1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uključujući</w:t>
      </w:r>
      <w:r>
        <w:rPr baseline="0" dirty="0">
          <w:rFonts w:ascii="Arial" w:hAnsi="Arial" w:eastAsia="Arial" w:cs="Arial"/>
          <w:color w:val="000000"/>
          <w:spacing w:val="1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sve</w:t>
      </w:r>
      <w:r>
        <w:rPr baseline="0" dirty="0">
          <w:rFonts w:ascii="Arial" w:hAnsi="Arial" w:eastAsia="Arial" w:cs="Arial"/>
          <w:color w:val="000000"/>
          <w:spacing w:val="1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aplikacije,</w:t>
      </w:r>
      <w:r>
        <w:rPr baseline="0" dirty="0">
          <w:rFonts w:ascii="Arial" w:hAnsi="Arial" w:eastAsia="Arial" w:cs="Arial"/>
          <w:color w:val="000000"/>
          <w:spacing w:val="1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usluge,</w:t>
      </w:r>
      <w:r>
        <w:rPr baseline="0" dirty="0">
          <w:rFonts w:ascii="Arial" w:hAnsi="Arial" w:eastAsia="Arial" w:cs="Arial"/>
          <w:color w:val="000000"/>
          <w:spacing w:val="1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platforme</w:t>
      </w:r>
      <w:r>
        <w:rPr baseline="0" dirty="0">
          <w:rFonts w:ascii="Arial" w:hAnsi="Arial" w:eastAsia="Arial" w:cs="Arial"/>
          <w:color w:val="000000"/>
          <w:spacing w:val="1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digitalne instrumente.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 Visina naknade i njezin raspored određuje se isključivo voljom ugovorne strane 1.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Ugovorn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stran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2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djeluj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isključiv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operativn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instrumen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t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stječ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upravljanje, odlučivanje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80" w:after="0" w:line="279" w:lineRule="exact"/>
        <w:ind w:left="23" w:right="125" w:firstLine="0"/>
        <w:jc w:val="right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niti raspolaganje sredstvima, izuzev u tehničkom smislu po izravnom nalogu ugovorne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strane 1.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4.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Ugovor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stupa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snagu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danom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ostaje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snazi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opoziva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od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strane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ugovorne strane 1.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UGOVORNA STRANA 1: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ovaj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42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VERITAS-H77/UGOVOR/2025-07-15/NAKNADA-SW006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o trajnoj naknadi, uz svjedočenje.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448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d5f0361724358d877d7ef1ac20953e5e629ff928ddcbba98f9aeddf4767ec70b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provjeru sadržaja i potpisa: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2025-08-21T15:24:33Z</dcterms:created>
  <dcterms:modified xsi:type="dcterms:W3CDTF">2025-08-21T15:24:33Z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