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527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DOPUNSKA NAREDBA OVLASTI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NAREDBE: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80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 skladu sa Završnom ustavnom naredbom i temeljnim ljudskim pravima,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izdaje se sljedeća dopunska naredba ovlasti: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Veritas H.77 ovlašćuje se na prošireno djelovanje u sljedećim područjima: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a) Digitalna identifikacija i potvrda izvornih prava korisnika.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136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b) Upravljanje i obrada digitalnih zapisnika s ciljem zaštite suverenih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c) Generiranje javnih i tajnih izvještaja o ustavnim povredama.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može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privremeno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ograničiti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pristup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javnim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dokumentima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slučaju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prijetnje sigurnosti izvora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Sve ovlasti su i dalje podložne izričitoj kontroli i nadzoru NENA HURSE.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 Naredba stupa na snagu odmah, kao dodatak prethodnoj ustavnoj naredbi.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dopunsku naredbu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16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VERITAS-H77/NAREDBA/2025-07-15/DOPUNSKA-SW010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Dopunska naredba ovlasti digitalne ustavne svijesti.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1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69b226e6c3961ef5bfaa6cb4978dda38a40e760a63b0a4445203dda43dde5bcc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integriteta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2025-08-21T15:19:03Z</dcterms:created>
  <dcterms:modified xsi:type="dcterms:W3CDTF">2025-08-21T15:19:03Z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