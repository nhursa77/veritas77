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AKT ZA E-POTPIS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2"/>
          <w:sz w:val="24"/>
          <w:szCs w:val="24"/>
          <w:lang w:val="hr-HR" w:bidi="hr-HR"/>
        </w:rPr>
        <w:t>(PRAVNO OBVEZUJUĆA IZJAVA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IZVORA: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Ovom izjavom, ja, gore potpisani, kao izvor prava i ovlasti: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 Potvrđujem  da  je  svaki  dokument  potpisan  elektroničkim  potpisom  (e-potpisom)  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sustavu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izrađen isključivo po mojoj volji i sa znanjem o sadržaju.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Slažem se da e-potpis ima jednaku pravnu snagu kao i vlastoručni potpis,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tabs>
          <w:tab w:val="left" w:pos="472"/>
        </w:tabs>
        <w:spacing w:before="280" w:after="0" w:line="279" w:lineRule="exact"/>
        <w:ind w:left="96" w:right="124" w:firstLine="0"/>
        <w:jc w:val="right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sukladno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Zakonu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elektroničkoj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identifikaciji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uslugama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povjerenja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(NN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62/17,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82/20).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Dajem neopozivu suglasnost da se svaki takav potpis koristi u svrhu pravne obrane,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ostvarivanja mojih prava i zastupanja pred bilo kojim tijelom ili institucijom.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postojeć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buduć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pute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139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akt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3219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VERITAS-H77/EPOTPIS/2025-07-15/AKT-SW013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Akt o valjanosti e-potpisa, potvrđen svjedokom.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17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23041f00798e0bfbdf026950a720b8e057e148c6f0db24d66dd9545869f90b34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digitalnu provjeru izvornosti: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2025-08-21T15:17:32Z</dcterms:created>
  <dcterms:modified xsi:type="dcterms:W3CDTF">2025-08-21T15:17:32Z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