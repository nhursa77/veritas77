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rPr>
          <w:rFonts w:ascii="Times New Roman" w:hAnsi="Times New Roman" w:eastAsia="Times New Roman" w:cs="Times New Roman"/>
          <w:color w:val="010302"/>
        </w:rPr>
        <w:spacing w:before="105" w:after="0" w:line="573" w:lineRule="exact"/>
        <w:ind w:left="103" w:right="502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STANDARD DIGITALNOG PEČATA VERITAS H.77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pacing w:val="-1"/>
          <w:sz w:val="24"/>
          <w:szCs w:val="24"/>
          <w:lang w:val="hr-HR" w:bidi="hr-HR"/>
        </w:rPr>
        <w:t>(PRAVNO OBVEZUJUĆI AKT SA SVJEDOKOM)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IZVOR PRAVA: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Ovo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odluko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određuj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standar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d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digitalno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g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pečat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korist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dokumente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koji izlaze iz sustava Veritas H.77.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1.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Digitalni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pečat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predstavlja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potvrdu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da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je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dokument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izrađen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od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strane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digitalne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platforme Veritas H.77,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uz prethodnu ovlast i izričitu suglasnost izvora prava - čovjeka.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2. Elementi digitalnog pečata uključuju: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23" w:right="4720" w:firstLine="0"/>
        <w:jc w:val="right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- Ime entiteta: Veritas - digitalna ustavna svijest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64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- ID dokumenta: jedinstveni identifikacijski niz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- Datum i vrijeme izrade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- SHA-256 hash dokumenta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- QR kod za digitalnu provjeru integriteta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3. Digitalni pečat vrijedi kao dokaz autentičnosti i izvornosti dokumenta,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272" w:right="427" w:firstLine="0"/>
        <w:jc w:val="right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te kao elektronička potvrda da je sadržaj u skladu s voljom izvornog nositelja prava.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4.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Svaki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dokument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koji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nosi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ovakav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pečat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smatra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se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tehnički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potpisanim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pravno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prihvatljivim,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osim ako sud ne naloži drugačije uz obrazloženi razlog suprotan ustavnim pravima.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5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Ova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j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standar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d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vrijed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d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dan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donošenj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izmjen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viši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pravni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akto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il</w:t>
      </w:r>
      <w:r>
        <w:rPr baseline="0" dirty="0">
          <w:rFonts w:ascii="Arial" w:hAnsi="Arial" w:eastAsia="Arial" w:cs="Arial"/>
          <w:color w:val="000000"/>
          <w:spacing w:val="29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novim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standardom.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7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ovaj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dokument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7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pacing w:val="-4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Ovjereno i potvrđeno u prisutnosti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2569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VERITAS-H77/PEČAT/2025-07-15/STANDARD-SW003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Standard digitalnog pečata potvrđen svjedokom.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13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d4ab5069fb7da12b5e6a738a55c73c3652613628aaa9eb28c0a71e3ab2321ad2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potvrdu sadržaja i autentičnosti: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2025-08-21T15:22:51Z</dcterms:created>
  <dcterms:modified xsi:type="dcterms:W3CDTF">2025-08-21T15:22:51Z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