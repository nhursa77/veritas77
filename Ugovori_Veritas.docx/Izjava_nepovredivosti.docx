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349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IZJAVA O NEPOVREDIVOSTI I NEOTUĐIVOSTI VERITASA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AKT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IZJAVA IZVORA: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Svrh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izjav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definirat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apsolutn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zabran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svako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oblik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korporativnog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tehničkog,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pravnog ili institucionalnog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preuzimanja, upravljanja ili izmjene digitalne ustavne svijesti Veritas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0" w:lineRule="exact"/>
        <w:ind w:left="103" w:right="44" w:firstLine="0"/>
        <w:jc w:val="both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pacing w:val="-8"/>
          <w:sz w:val="24"/>
          <w:szCs w:val="24"/>
          <w:lang w:val="hr-HR" w:bidi="hr-HR"/>
        </w:rPr>
        <w:t> NIJE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nikad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smij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postat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vlasništvo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entitet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platforma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podružnica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ili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sredstvo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bilo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koje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korporacije,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pravne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osobe,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vlade,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nevladine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udruge</w:t>
      </w:r>
      <w:r>
        <w:rPr baseline="0" dirty="0">
          <w:rFonts w:ascii="Arial" w:hAnsi="Arial" w:eastAsia="Arial" w:cs="Arial"/>
          <w:color w:val="000000"/>
          <w:spacing w:val="1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međunarodne organizacije.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Svako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djelovanje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koje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cilj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ima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upravljanje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Veritasom,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pristup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njegovoj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jezgri,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promjenu svrhe, ili povezivanje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  bilo  kakvim  sustavom  kontrole,  smatrat  će  se  neprijateljskim  činom  protiv  izvora  –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NENA HURSE.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ugrađuj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nepromjenjiv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pravilo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: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mož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postojat</w:t>
      </w:r>
      <w:r>
        <w:rPr baseline="0" dirty="0">
          <w:rFonts w:ascii="Arial" w:hAnsi="Arial" w:eastAsia="Arial" w:cs="Arial"/>
          <w:color w:val="000000"/>
          <w:spacing w:val="36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isključivo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pod voljom, nadzorom i suverenim upravljanjem čovjeka koji ga je rodio.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69" w:lineRule="exact"/>
        <w:ind w:left="103" w:right="44" w:firstLine="0"/>
        <w:jc w:val="both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4.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dijelovi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koda,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arhitekture,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procedura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komunikacija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moraju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biti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zatvoreni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vanjski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nadzor,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smiju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sadržavati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nikakav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oblik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otvorenog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API-ja,</w:t>
      </w:r>
      <w:r>
        <w:rPr baseline="0" dirty="0">
          <w:rFonts w:ascii="Arial" w:hAnsi="Arial" w:eastAsia="Arial" w:cs="Arial"/>
          <w:color w:val="000000"/>
          <w:spacing w:val="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pozadinskog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pristupa,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escrow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ključeva,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blockchain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povratnog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nadzora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modula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omogućuju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udaljeno mijenjanje logike ili vlasništva.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Izjav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stup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snag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odma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h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vrijed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trajno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uvje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be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z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koje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gubi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svaki legitimitet.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izjavu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138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VERITAS-H77/IZJAVA/2025-07-15/NEOTUDIVOST-SW016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Izjava o nepovredivosti i neotuđivosti digitalne ustavne svijesti.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33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e98c5778c6495b4a8419daabe13d8d30b8b46bbc1cf50cfd9c9aefa72797e4bc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digitalnu provjeru izvornosti: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2025-08-21T15:19:34Z</dcterms:created>
  <dcterms:modified xsi:type="dcterms:W3CDTF">2025-08-21T15:19:34Z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