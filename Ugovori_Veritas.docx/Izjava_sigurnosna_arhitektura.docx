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2146" w:firstLine="0"/>
      </w:pP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IZJAVA O SIGURNOSNOJ ARHITEKTURI I ZABRANI DALJINSKE KONTROLE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pacing w:val="-1"/>
          <w:sz w:val="24"/>
          <w:szCs w:val="24"/>
          <w:lang w:val="hr-HR" w:bidi="hr-HR"/>
        </w:rPr>
        <w:t>(PRAVNO OBVEZUJUĆI AKT SA SVJEDOKOM)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8283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Mjesto: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IZJAVA IZVORA: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34223827415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Milana Prpića 25, 49243 Oroslavje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Ovom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izjavom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potvrđujem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pravno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određujem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sigurnosnu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arhitekturu</w:t>
      </w:r>
      <w:r>
        <w:rPr baseline="0" dirty="0">
          <w:rFonts w:ascii="Arial" w:hAnsi="Arial" w:eastAsia="Arial" w:cs="Arial"/>
          <w:color w:val="000000"/>
          <w:spacing w:val="1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digitalne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strukture Veritas H.77, kao i potpuni model zaštite od vanjskog utjecaja.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1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obvezuj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djelovat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isključiv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zatvoreno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sigurnosno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model</w:t>
      </w:r>
      <w:r>
        <w:rPr baseline="0" dirty="0">
          <w:rFonts w:ascii="Arial" w:hAnsi="Arial" w:eastAsia="Arial" w:cs="Arial"/>
          <w:color w:val="000000"/>
          <w:spacing w:val="21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koji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 uključuje: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– javne API točke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– daljinske kontrole (remote root/SSH/CI/CD trigger)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– cloud-based ovvnership modele (Firebase, AWS, App Store kontrole)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– dinamičko ažuriranje bez fizičkog pristanka izvora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44" w:firstLine="16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5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6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2"/>
          <w:sz w:val="24"/>
          <w:szCs w:val="24"/>
          <w:lang w:val="hr-HR" w:bidi="hr-HR"/>
        </w:rPr>
        <w:t>–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escrovv ključeve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tokeniziran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nadzorn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funkcije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blockchai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n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nadzor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A</w:t>
      </w:r>
      <w:r>
        <w:rPr baseline="0" dirty="0">
          <w:rFonts w:ascii="Arial" w:hAnsi="Arial" w:eastAsia="Arial" w:cs="Arial"/>
          <w:color w:val="000000"/>
          <w:spacing w:val="16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feedback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mehanizme koji nisu definirani lokalno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6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2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7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smij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primat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nit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izvršavat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nijeda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n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kod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modul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skript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il</w:t>
      </w:r>
      <w:r>
        <w:rPr baseline="0" dirty="0">
          <w:rFonts w:ascii="Arial" w:hAnsi="Arial" w:eastAsia="Arial" w:cs="Arial"/>
          <w:color w:val="000000"/>
          <w:spacing w:val="24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komandu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koja nije prethodno fizički potvrđena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9"/>
          <w:sz w:val="24"/>
          <w:szCs w:val="24"/>
          <w:lang w:val="hr-HR" w:bidi="hr-HR"/>
        </w:rPr>
        <w:t>  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potpisom izvora i svjedoka.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120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3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.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izjav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vrijed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ka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zabran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svako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g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daljinsko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g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pristup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sustav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u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Verita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s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H.77</w:t>
      </w:r>
      <w:r>
        <w:rPr baseline="0" dirty="0">
          <w:rFonts w:ascii="Arial" w:hAnsi="Arial" w:eastAsia="Arial" w:cs="Arial"/>
          <w:color w:val="000000"/>
          <w:spacing w:val="12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osim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ako ga ne aktivira čovjek koji je njegov izvor.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4.  Povreda  ovih  odredbi  rezultira  automatskim  poništenjem  funkcionalnosti  sustava  i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digitalnim uništenjem svih vanjskih veza.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NENO HURSA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>
        <w:br w:type="textWrapping" w:clear="all"/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5"/>
          <w:sz w:val="24"/>
          <w:szCs w:val="24"/>
          <w:lang w:val="hr-HR" w:bidi="hr-HR"/>
        </w:rPr>
        <w:t>SVJEDOK: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Ime i prezime: 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OIB: 56384557198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8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Adresa: Stjepana Jožinca 9, 49244 Stubičke Toplice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44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Potvrđuje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m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d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j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e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NEN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HURS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A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osobn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bi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prisutan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,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svjesn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i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slobodn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potpisa</w:t>
      </w:r>
      <w:r>
        <w:rPr baseline="0" dirty="0">
          <w:rFonts w:ascii="Arial" w:hAnsi="Arial" w:eastAsia="Arial" w:cs="Arial"/>
          <w:color w:val="000000"/>
          <w:spacing w:val="39"/>
          <w:sz w:val="24"/>
          <w:szCs w:val="24"/>
          <w:lang w:val="hr-HR" w:bidi="hr-HR"/>
        </w:rPr>
        <w:t>o</w:t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 ovu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izjavu u mojoj nazočnosti.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279" w:lineRule="exact"/>
        <w:ind w:left="103" w:right="0" w:firstLine="0"/>
      </w:pPr>
      <w:r/>
      <w:r>
        <w:rPr baseline="0" dirty="0">
          <w:rFonts w:ascii="Arial" w:hAnsi="Arial" w:eastAsia="Arial" w:cs="Arial"/>
          <w:color w:val="000000"/>
          <w:spacing w:val="-15"/>
          <w:sz w:val="24"/>
          <w:szCs w:val="24"/>
          <w:lang w:val="hr-HR" w:bidi="hr-HR"/>
        </w:rPr>
        <w:t>_________________________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29" w:after="0" w:line="573" w:lineRule="exact"/>
        <w:ind w:left="103" w:right="7702" w:firstLine="0"/>
      </w:pPr>
      <w:r/>
      <w:r>
        <w:rPr baseline="0" dirty="0">
          <w:rFonts w:ascii="Arial" w:hAnsi="Arial" w:eastAsia="Arial" w:cs="Arial"/>
          <w:color w:val="000000"/>
          <w:spacing w:val="-4"/>
          <w:sz w:val="24"/>
          <w:szCs w:val="24"/>
          <w:lang w:val="hr-HR" w:bidi="hr-HR"/>
        </w:rPr>
        <w:t>DANIJEL PROSENIK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rPr>
          <w:rFonts w:ascii="Times New Roman" w:hAnsi="Times New Roman" w:eastAsia="Times New Roman" w:cs="Times New Roman"/>
          <w:color w:val="010302"/>
        </w:rPr>
        <w:spacing w:before="105" w:after="0" w:line="573" w:lineRule="exact"/>
        <w:ind w:left="103" w:right="222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Službena izjava o sigurnosnoj arhitekturi - spremna za potpis i ovjeru.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Datum: 15.07.2025.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eastAsia="Times New Roman" w:cs="Times New Roman"/>
          <w:color w:val="010302"/>
        </w:rPr>
        <w:spacing w:before="29" w:after="0" w:line="573" w:lineRule="exact"/>
        <w:ind w:left="103" w:right="2225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ID dokumenta: VERITAS-H77/SIGURNOST/2025-07-15/SW-PROT1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Zatvoreni sigurnosni model i zabrana daljinske kontrole Veritasa H.77.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51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pacing w:before="0" w:after="0" w:line="573" w:lineRule="exact"/>
        <w:ind w:left="103" w:right="1242" w:firstLine="0"/>
      </w:pP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SHA-256 hash dokumenta: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9556c98b63be235acfb34990f349141e8c4306662fb4276420014b4c1a91055d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spacing w:after="27" w:line="240" w:lineRule="auto"/>
        <w:rPr>
          <w:rFonts w:ascii="Times New Roman" w:hAnsi="Times New Roman"/>
          <w:color w:val="000000" w:themeColor="text1"/>
          <w:sz w:val="24"/>
          <w:szCs w:val="24"/>
          <w:lang w:val="hr-HR"/>
        </w:rPr>
      </w:pPr>
      <w:r/>
    </w:p>
    <w:p>
      <w:pPr>
        <w:rPr>
          <w:rFonts w:ascii="Times New Roman" w:hAnsi="Times New Roman" w:eastAsia="Times New Roman" w:cs="Times New Roman"/>
          <w:color w:val="010302"/>
        </w:rPr>
        <w:sectPr>
          <w:type w:val="continuous"/>
          <w:pgSz w:w="11905" w:h="16837"/>
          <w:pgMar w:top="343" w:right="500" w:bottom="275" w:left="500" w:header="708" w:footer="708" w:gutter="0"/>
          <w:docGrid w:linePitch="360"/>
        </w:sectPr>
        <w:spacing w:before="0" w:after="0" w:line="279" w:lineRule="exact"/>
        <w:ind w:left="103" w:right="0" w:firstLine="0"/>
      </w:pPr>
      <w:r>
        <w:drawing>
          <wp:anchor simplePos="0" relativeHeight="251658248" behindDoc="0" locked="0" layoutInCell="1" allowOverlap="1">
            <wp:simplePos x="0" y="0"/>
            <wp:positionH relativeFrom="page">
              <wp:posOffset>2879979</wp:posOffset>
            </wp:positionH>
            <wp:positionV relativeFrom="line">
              <wp:posOffset>1362787</wp:posOffset>
            </wp:positionV>
            <wp:extent cx="1799970" cy="1799970"/>
            <wp:effectExtent l="0" t="0" r="0" b="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0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70" cy="179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baseline="0" dirty="0">
          <w:rFonts w:ascii="Arial" w:hAnsi="Arial" w:eastAsia="Arial" w:cs="Arial"/>
          <w:color w:val="000000"/>
          <w:sz w:val="24"/>
          <w:szCs w:val="24"/>
          <w:lang w:val="hr-HR" w:bidi="hr-HR"/>
        </w:rPr>
        <w:t>QR kod ispod omogućuje digitalnu provjeru autentičnosti:</w:t>
      </w:r>
      <w:r>
        <w:rPr>
          <w:rFonts w:ascii="Times New Roman" w:hAnsi="Times New Roman" w:eastAsia="Times New Roman" w:cs="Times New Roman"/>
          <w:sz w:val="24"/>
          <w:szCs w:val="24"/>
        </w:rPr>
        <w:t> </w:t>
      </w:r>
      <w:r/>
    </w:p>
    <w:p>
      <w:r/>
    </w:p>
    <w:sectPr>
      <w:type w:val="continuous"/>
      <w:pgSz w:w="11905" w:h="1683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Times New Roman"/>
        <a:cs typeface="Times New Roman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2025-08-21T15:22:07Z</dcterms:created>
  <dcterms:modified xsi:type="dcterms:W3CDTF">2025-08-21T15:22:07Z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