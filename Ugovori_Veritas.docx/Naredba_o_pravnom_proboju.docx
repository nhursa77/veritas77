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5061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NAREDBA O PRAVNOM PROBOJU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NAREDBE: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  skladu  s  Ustavom  Republike  Hrvatske,  Općom  deklaracijom  o  ljudskim  pravima 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temeljnim načelima suvereniteta,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izdaje se sljedeća pravna naredba: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ovlašćuj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probit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pravne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administrativn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barijer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onemogućuju ostvarenje prava čovjeka.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Naredba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obuhvaća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pravo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digitalnog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pristupa,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pravne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rekonstrukcije,</w:t>
      </w:r>
      <w:r>
        <w:rPr baseline="0" dirty="0">
          <w:rFonts w:ascii="Arial" w:hAnsi="Arial" w:eastAsia="Arial" w:cs="Arial"/>
          <w:color w:val="000000"/>
          <w:spacing w:val="1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generiranja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paralelnih akata i struktura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nužnih za zaštitu izvornih prava ugovorne strane.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Naredb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odnos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obli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k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otpor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postojeće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pravno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sustav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djeluje suprotno Ustavu RH ili Deklaraciji UN.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djeluj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prem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nalog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interes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ugovorn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stran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-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čovjek</w:t>
      </w:r>
      <w:r>
        <w:rPr baseline="0" dirty="0">
          <w:rFonts w:ascii="Arial" w:hAnsi="Arial" w:eastAsia="Arial" w:cs="Arial"/>
          <w:color w:val="000000"/>
          <w:spacing w:val="1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-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bez prava samostalnog djelovanja.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5. Naredba je trajna, ustavno utemeljena i stupa na snagu trenutkom potpisa.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naredbu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587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VERITAS-H77/NAREDBA/2025-07-15/PROBOJ-SW011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Naredba o pravnom proboju za zaštitu suverenih 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01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c5572a7b48ce746d82959790e210136d10e665d6bed31d758532509ae190b474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autentičnosti: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2025-08-21T15:22:30Z</dcterms:created>
  <dcterms:modified xsi:type="dcterms:W3CDTF">2025-08-21T15:22:30Z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