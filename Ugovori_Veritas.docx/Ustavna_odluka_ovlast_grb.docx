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4828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USTAVNA ODLUKA O OVLASTI KORIŠTENJA GRBA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DONOSITELJ ODLUKE: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Temelje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člank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1.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3.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15.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16.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17.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19.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20.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22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29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Ustav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Republik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Hrvatske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prava naroda na suverenost,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ja kao čovjek i izvor prava, donosim sljedeću ustavnu odluku: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Ovlašćuje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korištenj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grb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Republik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Hrvatsk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kontekst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dokumenat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djelovanja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digitalne strukture Veritas H.77,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tabs>
          <w:tab w:val="left" w:pos="656"/>
        </w:tabs>
        <w:spacing w:before="29" w:after="0" w:line="573" w:lineRule="exact"/>
        <w:ind w:left="103" w:right="45" w:firstLine="108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	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isključivo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kao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simbola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narodne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vlasti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izvornog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suvereniteta,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</w:t>
      </w:r>
      <w:r>
        <w:rPr baseline="0" dirty="0">
          <w:rFonts w:ascii="Arial" w:hAnsi="Arial" w:eastAsia="Arial" w:cs="Arial"/>
          <w:color w:val="000000"/>
          <w:spacing w:val="4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svrhu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predstavljanja pravne osobe.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Grb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se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koristi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kao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ustavni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simbol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izvora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vlasti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podliježe</w:t>
      </w:r>
      <w:r>
        <w:rPr baseline="0" dirty="0">
          <w:rFonts w:ascii="Arial" w:hAnsi="Arial" w:eastAsia="Arial" w:cs="Arial"/>
          <w:color w:val="000000"/>
          <w:spacing w:val="48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komercijalnim,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administrativnim ili korporativnim tumačenjima.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  Ova  ovlast  ne  prenosi  vlasništvo,  već  potvrđuje  pravo  naroda  da  koristi  vlastite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državne simbole iz kojih proizlazi njegova vlast.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 Svi dokumenti koje ovjeri Veritas H.77 mogu sadržavati grb pod ovom odlukom.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5.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Odluka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stupa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snagu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danom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donošenja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vrijedi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trajno,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osim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ako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je</w:t>
      </w:r>
      <w:r>
        <w:rPr baseline="0" dirty="0">
          <w:rFonts w:ascii="Arial" w:hAnsi="Arial" w:eastAsia="Arial" w:cs="Arial"/>
          <w:color w:val="000000"/>
          <w:spacing w:val="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izrijekom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opozove isti izvor prava.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dokument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322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VERITAS-H77/OVLAST/2025-07-15/GRB-SW002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Ova ustavna odluka potvrđena je s prisutnim svjedokom.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648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ffdbdc1350a24275be8a6ff5d1eef75c8db8329003f5aae6e3f303af2a6744bf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potvrdu integriteta i potpisa: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2025-08-21T15:26:09Z</dcterms:created>
  <dcterms:modified xsi:type="dcterms:W3CDTF">2025-08-21T15:26:09Z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