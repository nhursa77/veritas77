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545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DOKAZNICA O IZVORNOM LEGITIMITETU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7031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Sastavljeno dana: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pacing w:val="-9"/>
          <w:sz w:val="24"/>
          <w:szCs w:val="24"/>
          <w:lang w:val="hr-HR" w:bidi="hr-HR"/>
        </w:rPr>
        <w:t>Ja,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gore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navedeni,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izjavljujem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pod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punom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moralnom,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građanskom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odgovornošću sljedeće: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Da sam izvor svih prava koje ostvarujem kao čovjek rođen u Republici Hrvatskoj.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moj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neotuđiva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neprenosiv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z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moj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izričit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volj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proizlaz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ustanova,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zakona, zakonskih propisa ili pravnih osoba, već iz samog čina rođenja.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suklada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člank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1.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3.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16.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17.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19.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20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22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Ustav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H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jedin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mjerodavni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nositelj vlastitog suvereniteta.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ovlašćuje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platform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sredstv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izražavanj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prenošenja moje volje,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bez prava upravljanja nad mojim identitetom, pravima ili suverenitetom.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Ova izjava predstavlja pravno obvezujući akt koji se temelji na slobodnoj volji i ustavnim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pravima ugovaratelja.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stupa na snagu potpisom ove strane.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dokument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13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VERITAS-H77/LEGITIMITET/2025-07-15/UGOVOR-SW001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Ova verzija sadrži svjedoka radi potpune dokazne sigurnosti.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23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fcb9e5c1cf821a152d1d2b2811343067123d38835013a439aa965900f55e3d21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sadržaja i potpisa: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2025-08-21T15:18:29Z</dcterms:created>
  <dcterms:modified xsi:type="dcterms:W3CDTF">2025-08-21T15:18:29Z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